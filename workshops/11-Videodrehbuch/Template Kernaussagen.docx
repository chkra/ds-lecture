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D914" w14:textId="48266D8B" w:rsidR="00B72158" w:rsidRPr="0010388E" w:rsidRDefault="0010388E" w:rsidP="0010388E">
      <w:pPr>
        <w:rPr>
          <w:sz w:val="22"/>
          <w:szCs w:val="24"/>
        </w:rPr>
      </w:pPr>
      <w:r w:rsidRPr="0010388E">
        <w:rPr>
          <w:sz w:val="22"/>
          <w:szCs w:val="24"/>
        </w:rPr>
        <w:t xml:space="preserve">Titel meines Projektes (ansprechende „catch </w:t>
      </w:r>
      <w:proofErr w:type="spellStart"/>
      <w:r w:rsidRPr="0010388E">
        <w:rPr>
          <w:sz w:val="22"/>
          <w:szCs w:val="24"/>
        </w:rPr>
        <w:t>phrase</w:t>
      </w:r>
      <w:proofErr w:type="spellEnd"/>
      <w:r w:rsidRPr="0010388E">
        <w:rPr>
          <w:sz w:val="22"/>
          <w:szCs w:val="24"/>
        </w:rPr>
        <w:t xml:space="preserve">“, die beim Start Ihres Videos </w:t>
      </w:r>
      <w:r>
        <w:rPr>
          <w:sz w:val="22"/>
          <w:szCs w:val="24"/>
        </w:rPr>
        <w:br/>
      </w:r>
      <w:r w:rsidRPr="0010388E">
        <w:rPr>
          <w:sz w:val="22"/>
          <w:szCs w:val="24"/>
        </w:rPr>
        <w:t>eingeblendet wird:</w:t>
      </w:r>
    </w:p>
    <w:p w14:paraId="3C90B338" w14:textId="77777777" w:rsidR="0010388E" w:rsidRPr="0010388E" w:rsidRDefault="0010388E" w:rsidP="0010388E">
      <w:pPr>
        <w:rPr>
          <w:sz w:val="22"/>
          <w:szCs w:val="24"/>
        </w:rPr>
      </w:pPr>
    </w:p>
    <w:p w14:paraId="08586706" w14:textId="77777777" w:rsidR="0010388E" w:rsidRDefault="0010388E" w:rsidP="0010388E"/>
    <w:p w14:paraId="20909810" w14:textId="77777777" w:rsidR="0010388E" w:rsidRDefault="0010388E" w:rsidP="0010388E"/>
    <w:p w14:paraId="6BFA1CA6" w14:textId="77777777" w:rsidR="0010388E" w:rsidRDefault="0010388E" w:rsidP="0010388E">
      <w:pPr>
        <w:pBdr>
          <w:bottom w:val="single" w:sz="12" w:space="1" w:color="auto"/>
        </w:pBdr>
      </w:pPr>
    </w:p>
    <w:p w14:paraId="72D307F4" w14:textId="77777777" w:rsidR="0010388E" w:rsidRDefault="0010388E" w:rsidP="0010388E"/>
    <w:p w14:paraId="04CE9AC5" w14:textId="77777777" w:rsidR="0010388E" w:rsidRDefault="0010388E" w:rsidP="0010388E"/>
    <w:p w14:paraId="51A159D2" w14:textId="77777777" w:rsidR="0010388E" w:rsidRDefault="0010388E" w:rsidP="0010388E"/>
    <w:p w14:paraId="2B4B53B5" w14:textId="08E05312" w:rsidR="0010388E" w:rsidRDefault="0010388E" w:rsidP="0010388E">
      <w:pPr>
        <w:rPr>
          <w:sz w:val="22"/>
          <w:szCs w:val="24"/>
        </w:rPr>
      </w:pPr>
      <w:r>
        <w:rPr>
          <w:sz w:val="22"/>
          <w:szCs w:val="24"/>
        </w:rPr>
        <w:t xml:space="preserve">Das sind die </w:t>
      </w:r>
      <w:r w:rsidRPr="0010388E">
        <w:rPr>
          <w:sz w:val="22"/>
          <w:szCs w:val="24"/>
        </w:rPr>
        <w:t xml:space="preserve">Kernaussagen meiner Analyse / meines Videos / </w:t>
      </w:r>
      <w:r>
        <w:rPr>
          <w:sz w:val="22"/>
          <w:szCs w:val="24"/>
        </w:rPr>
        <w:br/>
      </w:r>
      <w:r w:rsidRPr="0010388E">
        <w:rPr>
          <w:sz w:val="22"/>
          <w:szCs w:val="24"/>
        </w:rPr>
        <w:t>meines Vortrags</w:t>
      </w:r>
      <w:r>
        <w:rPr>
          <w:sz w:val="22"/>
          <w:szCs w:val="24"/>
        </w:rPr>
        <w:t>, und so werden sie im Video dargestellt/kommuniziert:</w:t>
      </w:r>
    </w:p>
    <w:p w14:paraId="5324577F" w14:textId="3606CC4D" w:rsidR="0010388E" w:rsidRDefault="0010388E" w:rsidP="0010388E">
      <w:pPr>
        <w:rPr>
          <w:sz w:val="22"/>
          <w:szCs w:val="24"/>
        </w:rPr>
      </w:pPr>
      <w:r>
        <w:rPr>
          <w:sz w:val="22"/>
          <w:szCs w:val="24"/>
        </w:rPr>
        <w:t xml:space="preserve">(Wenn Sie mehr als 5 Aussagen haben, machen Sie einfach analog auf der Rückseite </w:t>
      </w:r>
      <w:r>
        <w:rPr>
          <w:sz w:val="22"/>
          <w:szCs w:val="24"/>
        </w:rPr>
        <w:br/>
        <w:t>weiter)</w:t>
      </w:r>
    </w:p>
    <w:p w14:paraId="467D9532" w14:textId="77777777" w:rsidR="0010388E" w:rsidRDefault="0010388E" w:rsidP="0010388E">
      <w:pPr>
        <w:rPr>
          <w:sz w:val="22"/>
          <w:szCs w:val="24"/>
        </w:rPr>
      </w:pPr>
    </w:p>
    <w:p w14:paraId="4EEDF2FB" w14:textId="77777777" w:rsidR="0010388E" w:rsidRDefault="0010388E" w:rsidP="0010388E">
      <w:pPr>
        <w:rPr>
          <w:sz w:val="22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4"/>
        <w:gridCol w:w="4961"/>
        <w:gridCol w:w="4105"/>
      </w:tblGrid>
      <w:tr w:rsidR="0010388E" w14:paraId="4EAE796D" w14:textId="77777777" w:rsidTr="0010388E">
        <w:tc>
          <w:tcPr>
            <w:tcW w:w="988" w:type="dxa"/>
            <w:gridSpan w:val="2"/>
          </w:tcPr>
          <w:p w14:paraId="61FA655A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  <w:tc>
          <w:tcPr>
            <w:tcW w:w="4961" w:type="dxa"/>
          </w:tcPr>
          <w:p w14:paraId="5E0F27C1" w14:textId="49ED3C74" w:rsidR="0010388E" w:rsidRPr="0010388E" w:rsidRDefault="0010388E" w:rsidP="0010388E">
            <w:pPr>
              <w:rPr>
                <w:sz w:val="28"/>
                <w:szCs w:val="32"/>
              </w:rPr>
            </w:pPr>
            <w:r w:rsidRPr="0010388E">
              <w:rPr>
                <w:sz w:val="28"/>
                <w:szCs w:val="32"/>
              </w:rPr>
              <w:t>Aussage</w:t>
            </w:r>
          </w:p>
        </w:tc>
        <w:tc>
          <w:tcPr>
            <w:tcW w:w="4105" w:type="dxa"/>
          </w:tcPr>
          <w:p w14:paraId="0674ECD6" w14:textId="7F364BEC" w:rsidR="0010388E" w:rsidRPr="0010388E" w:rsidRDefault="0010388E" w:rsidP="0010388E">
            <w:pPr>
              <w:rPr>
                <w:sz w:val="28"/>
                <w:szCs w:val="32"/>
              </w:rPr>
            </w:pPr>
            <w:r w:rsidRPr="0010388E">
              <w:rPr>
                <w:sz w:val="28"/>
                <w:szCs w:val="32"/>
              </w:rPr>
              <w:t>dargestellt durch</w:t>
            </w:r>
          </w:p>
        </w:tc>
      </w:tr>
      <w:tr w:rsidR="0010388E" w14:paraId="6471D70A" w14:textId="77777777" w:rsidTr="0010388E">
        <w:tc>
          <w:tcPr>
            <w:tcW w:w="704" w:type="dxa"/>
          </w:tcPr>
          <w:p w14:paraId="1DAE0D19" w14:textId="77777777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  <w:r w:rsidRPr="0010388E">
              <w:rPr>
                <w:b/>
                <w:bCs/>
                <w:color w:val="76B900" w:themeColor="accent1"/>
                <w:sz w:val="60"/>
                <w:szCs w:val="60"/>
              </w:rPr>
              <w:t>1</w:t>
            </w:r>
          </w:p>
          <w:p w14:paraId="16752078" w14:textId="0E83E2B7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</w:p>
        </w:tc>
        <w:tc>
          <w:tcPr>
            <w:tcW w:w="5245" w:type="dxa"/>
            <w:gridSpan w:val="2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6B5537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  <w:tc>
          <w:tcPr>
            <w:tcW w:w="410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EB0EC9A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</w:tr>
      <w:tr w:rsidR="0010388E" w14:paraId="78DDFD9C" w14:textId="77777777" w:rsidTr="0010388E">
        <w:tc>
          <w:tcPr>
            <w:tcW w:w="704" w:type="dxa"/>
          </w:tcPr>
          <w:p w14:paraId="65FD486E" w14:textId="77777777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  <w:r w:rsidRPr="0010388E">
              <w:rPr>
                <w:b/>
                <w:bCs/>
                <w:color w:val="76B900" w:themeColor="accent1"/>
                <w:sz w:val="60"/>
                <w:szCs w:val="60"/>
              </w:rPr>
              <w:t>2</w:t>
            </w:r>
          </w:p>
          <w:p w14:paraId="7E5387A6" w14:textId="749D41BF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87F685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  <w:tc>
          <w:tcPr>
            <w:tcW w:w="41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C09390A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</w:tr>
      <w:tr w:rsidR="0010388E" w14:paraId="23FCCE39" w14:textId="77777777" w:rsidTr="0010388E">
        <w:tc>
          <w:tcPr>
            <w:tcW w:w="704" w:type="dxa"/>
          </w:tcPr>
          <w:p w14:paraId="1F17125B" w14:textId="77777777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  <w:r w:rsidRPr="0010388E">
              <w:rPr>
                <w:b/>
                <w:bCs/>
                <w:color w:val="76B900" w:themeColor="accent1"/>
                <w:sz w:val="60"/>
                <w:szCs w:val="60"/>
              </w:rPr>
              <w:t>3</w:t>
            </w:r>
          </w:p>
          <w:p w14:paraId="775746B9" w14:textId="4FF0303A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12D8D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  <w:tc>
          <w:tcPr>
            <w:tcW w:w="41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617D6E49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</w:tr>
      <w:tr w:rsidR="0010388E" w14:paraId="56CE0112" w14:textId="77777777" w:rsidTr="0010388E">
        <w:tc>
          <w:tcPr>
            <w:tcW w:w="704" w:type="dxa"/>
          </w:tcPr>
          <w:p w14:paraId="3CD7CE31" w14:textId="77777777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  <w:r w:rsidRPr="0010388E">
              <w:rPr>
                <w:b/>
                <w:bCs/>
                <w:color w:val="76B900" w:themeColor="accent1"/>
                <w:sz w:val="60"/>
                <w:szCs w:val="60"/>
              </w:rPr>
              <w:t>4</w:t>
            </w:r>
          </w:p>
          <w:p w14:paraId="3480232B" w14:textId="4C76F404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D206E2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  <w:tc>
          <w:tcPr>
            <w:tcW w:w="41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3E5ED2E9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</w:tr>
      <w:tr w:rsidR="0010388E" w14:paraId="72455E53" w14:textId="77777777" w:rsidTr="0010388E">
        <w:tc>
          <w:tcPr>
            <w:tcW w:w="704" w:type="dxa"/>
          </w:tcPr>
          <w:p w14:paraId="3939E7EB" w14:textId="77777777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  <w:r w:rsidRPr="0010388E">
              <w:rPr>
                <w:b/>
                <w:bCs/>
                <w:color w:val="76B900" w:themeColor="accent1"/>
                <w:sz w:val="60"/>
                <w:szCs w:val="60"/>
              </w:rPr>
              <w:t>5</w:t>
            </w:r>
          </w:p>
          <w:p w14:paraId="58A0D6C8" w14:textId="0A7C1A38" w:rsidR="0010388E" w:rsidRPr="0010388E" w:rsidRDefault="0010388E" w:rsidP="0010388E">
            <w:pPr>
              <w:rPr>
                <w:b/>
                <w:bCs/>
                <w:color w:val="76B900" w:themeColor="accent1"/>
                <w:sz w:val="60"/>
                <w:szCs w:val="6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C9837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  <w:tc>
          <w:tcPr>
            <w:tcW w:w="41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shd w:val="clear" w:color="auto" w:fill="auto"/>
          </w:tcPr>
          <w:p w14:paraId="54483C7D" w14:textId="77777777" w:rsidR="0010388E" w:rsidRPr="0010388E" w:rsidRDefault="0010388E" w:rsidP="0010388E">
            <w:pPr>
              <w:rPr>
                <w:sz w:val="28"/>
                <w:szCs w:val="32"/>
              </w:rPr>
            </w:pPr>
          </w:p>
        </w:tc>
      </w:tr>
    </w:tbl>
    <w:p w14:paraId="2DF4248F" w14:textId="77777777" w:rsidR="0010388E" w:rsidRDefault="0010388E" w:rsidP="0010388E">
      <w:pPr>
        <w:rPr>
          <w:sz w:val="22"/>
          <w:szCs w:val="24"/>
        </w:rPr>
      </w:pPr>
    </w:p>
    <w:p w14:paraId="3243FFB7" w14:textId="77777777" w:rsidR="0010388E" w:rsidRPr="0010388E" w:rsidRDefault="0010388E" w:rsidP="0010388E">
      <w:pPr>
        <w:rPr>
          <w:sz w:val="22"/>
          <w:szCs w:val="24"/>
        </w:rPr>
      </w:pPr>
    </w:p>
    <w:sectPr w:rsidR="0010388E" w:rsidRPr="0010388E" w:rsidSect="001038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2835" w:right="1133" w:bottom="624" w:left="709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0AE01" w14:textId="77777777" w:rsidR="0010388E" w:rsidRDefault="0010388E">
      <w:pPr>
        <w:spacing w:line="240" w:lineRule="auto"/>
      </w:pPr>
      <w:r>
        <w:separator/>
      </w:r>
    </w:p>
  </w:endnote>
  <w:endnote w:type="continuationSeparator" w:id="0">
    <w:p w14:paraId="1A86B2A3" w14:textId="77777777" w:rsidR="0010388E" w:rsidRDefault="00103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51CFC" w14:textId="77777777" w:rsidR="00AE767E" w:rsidRDefault="00AE767E">
    <w:pPr>
      <w:framePr w:wrap="around" w:vAnchor="text" w:hAnchor="margin" w:xAlign="right" w:y="1"/>
    </w:pPr>
    <w:r>
      <w:fldChar w:fldCharType="begin"/>
    </w:r>
    <w:r w:rsidR="00A90E5F">
      <w:instrText>PAGE</w:instrText>
    </w:r>
    <w:r>
      <w:instrText xml:space="preserve">  </w:instrText>
    </w:r>
    <w:r>
      <w:fldChar w:fldCharType="separate"/>
    </w:r>
    <w:r>
      <w:rPr>
        <w:noProof/>
      </w:rPr>
      <w:t>1</w:t>
    </w:r>
    <w:r>
      <w:fldChar w:fldCharType="end"/>
    </w:r>
  </w:p>
  <w:p w14:paraId="75E5B3CE" w14:textId="77777777" w:rsidR="00AE767E" w:rsidRDefault="00AE767E">
    <w:pPr>
      <w:ind w:right="360"/>
    </w:pPr>
  </w:p>
  <w:p w14:paraId="082FD1E3" w14:textId="77777777" w:rsidR="00AE767E" w:rsidRDefault="00AE767E"/>
  <w:p w14:paraId="2D93A23F" w14:textId="77777777" w:rsidR="00AE767E" w:rsidRDefault="00AE76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F1708" w14:textId="77777777" w:rsidR="00AE767E" w:rsidRDefault="00AE767E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4B546" w14:textId="77777777" w:rsidR="0010388E" w:rsidRDefault="0010388E">
      <w:pPr>
        <w:spacing w:line="240" w:lineRule="auto"/>
      </w:pPr>
      <w:r>
        <w:separator/>
      </w:r>
    </w:p>
  </w:footnote>
  <w:footnote w:type="continuationSeparator" w:id="0">
    <w:p w14:paraId="49936BA8" w14:textId="77777777" w:rsidR="0010388E" w:rsidRDefault="00103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9089" w14:textId="77777777" w:rsidR="00AE767E" w:rsidRDefault="00AE767E"/>
  <w:p w14:paraId="4FF290DD" w14:textId="77777777" w:rsidR="00AE767E" w:rsidRDefault="00AE76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36A24" w14:textId="77777777" w:rsidR="00AE767E" w:rsidRDefault="00E2444C">
    <w:r>
      <w:rPr>
        <w:noProof/>
      </w:rPr>
      <w:drawing>
        <wp:anchor distT="0" distB="0" distL="114300" distR="114300" simplePos="0" relativeHeight="251651582" behindDoc="0" locked="1" layoutInCell="1" allowOverlap="1" wp14:anchorId="1988458C" wp14:editId="1BE0C8DB">
          <wp:simplePos x="0" y="0"/>
          <wp:positionH relativeFrom="column">
            <wp:posOffset>4888230</wp:posOffset>
          </wp:positionH>
          <wp:positionV relativeFrom="paragraph">
            <wp:posOffset>414020</wp:posOffset>
          </wp:positionV>
          <wp:extent cx="1453515" cy="865505"/>
          <wp:effectExtent l="0" t="0" r="0" b="0"/>
          <wp:wrapNone/>
          <wp:docPr id="93971206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TW_Berlin_Logo_pos_FARBIG_RGB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15" cy="865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FBAB0B" w14:textId="77777777" w:rsidR="00AE767E" w:rsidRDefault="00AE767E"/>
  <w:p w14:paraId="5BDD6ECE" w14:textId="77777777" w:rsidR="00AE767E" w:rsidRDefault="00A90E5F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986277E" wp14:editId="4AA5CD83">
              <wp:simplePos x="0" y="0"/>
              <wp:positionH relativeFrom="page">
                <wp:posOffset>6084570</wp:posOffset>
              </wp:positionH>
              <wp:positionV relativeFrom="page">
                <wp:posOffset>1800225</wp:posOffset>
              </wp:positionV>
              <wp:extent cx="1259840" cy="602615"/>
              <wp:effectExtent l="0" t="0" r="10160" b="698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602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7E448" w14:textId="77777777" w:rsidR="00AE767E" w:rsidRPr="002C4EFD" w:rsidRDefault="00AE767E" w:rsidP="00F47676">
                          <w:r w:rsidRPr="002C4EFD">
                            <w:t xml:space="preserve">Seite </w:t>
                          </w:r>
                          <w:r w:rsidRPr="002C4EFD">
                            <w:fldChar w:fldCharType="begin"/>
                          </w:r>
                          <w:r w:rsidRPr="002C4EFD">
                            <w:instrText xml:space="preserve"> </w:instrText>
                          </w:r>
                          <w:r w:rsidR="00A90E5F">
                            <w:instrText>PAGE</w:instrText>
                          </w:r>
                          <w:r w:rsidRPr="002C4EFD">
                            <w:instrText xml:space="preserve"> </w:instrText>
                          </w:r>
                          <w:r w:rsidRPr="002C4EFD">
                            <w:fldChar w:fldCharType="separate"/>
                          </w:r>
                          <w:r w:rsidR="00B9250F">
                            <w:rPr>
                              <w:noProof/>
                            </w:rPr>
                            <w:t>2</w:t>
                          </w:r>
                          <w:r w:rsidRPr="002C4EFD">
                            <w:fldChar w:fldCharType="end"/>
                          </w:r>
                          <w:r w:rsidRPr="002C4EFD">
                            <w:t>/</w:t>
                          </w:r>
                          <w:r w:rsidRPr="002C4EFD">
                            <w:fldChar w:fldCharType="begin"/>
                          </w:r>
                          <w:r w:rsidRPr="002C4EFD">
                            <w:instrText xml:space="preserve"> </w:instrText>
                          </w:r>
                          <w:r w:rsidR="00A90E5F">
                            <w:instrText>NUMPAGES</w:instrText>
                          </w:r>
                          <w:r w:rsidRPr="002C4EFD">
                            <w:instrText xml:space="preserve"> </w:instrText>
                          </w:r>
                          <w:r w:rsidRPr="002C4EFD">
                            <w:fldChar w:fldCharType="separate"/>
                          </w:r>
                          <w:r w:rsidR="00F37C2F">
                            <w:rPr>
                              <w:noProof/>
                            </w:rPr>
                            <w:t>1</w:t>
                          </w:r>
                          <w:r w:rsidRPr="002C4EFD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627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9.1pt;margin-top:141.75pt;width:99.2pt;height:47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" o:allowincell="f" filled="f" stroked="f">
              <v:textbox inset="0,0,0,0">
                <w:txbxContent>
                  <w:p w14:paraId="0C37E448" w14:textId="77777777" w:rsidR="00AE767E" w:rsidRPr="002C4EFD" w:rsidRDefault="00AE767E" w:rsidP="00F47676">
                    <w:r w:rsidRPr="002C4EFD">
                      <w:t xml:space="preserve">Seite </w:t>
                    </w:r>
                    <w:r w:rsidRPr="002C4EFD">
                      <w:fldChar w:fldCharType="begin"/>
                    </w:r>
                    <w:r w:rsidRPr="002C4EFD">
                      <w:instrText xml:space="preserve"> </w:instrText>
                    </w:r>
                    <w:r w:rsidR="00A90E5F">
                      <w:instrText>PAGE</w:instrText>
                    </w:r>
                    <w:r w:rsidRPr="002C4EFD">
                      <w:instrText xml:space="preserve"> </w:instrText>
                    </w:r>
                    <w:r w:rsidRPr="002C4EFD">
                      <w:fldChar w:fldCharType="separate"/>
                    </w:r>
                    <w:r w:rsidR="00B9250F">
                      <w:rPr>
                        <w:noProof/>
                      </w:rPr>
                      <w:t>2</w:t>
                    </w:r>
                    <w:r w:rsidRPr="002C4EFD">
                      <w:fldChar w:fldCharType="end"/>
                    </w:r>
                    <w:r w:rsidRPr="002C4EFD">
                      <w:t>/</w:t>
                    </w:r>
                    <w:r w:rsidRPr="002C4EFD">
                      <w:fldChar w:fldCharType="begin"/>
                    </w:r>
                    <w:r w:rsidRPr="002C4EFD">
                      <w:instrText xml:space="preserve"> </w:instrText>
                    </w:r>
                    <w:r w:rsidR="00A90E5F">
                      <w:instrText>NUMPAGES</w:instrText>
                    </w:r>
                    <w:r w:rsidRPr="002C4EFD">
                      <w:instrText xml:space="preserve"> </w:instrText>
                    </w:r>
                    <w:r w:rsidRPr="002C4EFD">
                      <w:fldChar w:fldCharType="separate"/>
                    </w:r>
                    <w:r w:rsidR="00F37C2F">
                      <w:rPr>
                        <w:noProof/>
                      </w:rPr>
                      <w:t>1</w:t>
                    </w:r>
                    <w:r w:rsidRPr="002C4EFD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A52A" w14:textId="77777777" w:rsidR="00AE767E" w:rsidRDefault="001152FF">
    <w:r>
      <w:rPr>
        <w:noProof/>
      </w:rPr>
      <w:drawing>
        <wp:anchor distT="0" distB="0" distL="114300" distR="114300" simplePos="0" relativeHeight="251652607" behindDoc="0" locked="1" layoutInCell="1" allowOverlap="1" wp14:anchorId="55C9F208" wp14:editId="3F56F5C6">
          <wp:simplePos x="0" y="0"/>
          <wp:positionH relativeFrom="column">
            <wp:posOffset>4895850</wp:posOffset>
          </wp:positionH>
          <wp:positionV relativeFrom="paragraph">
            <wp:posOffset>416560</wp:posOffset>
          </wp:positionV>
          <wp:extent cx="1453896" cy="865632"/>
          <wp:effectExtent l="0" t="0" r="0" b="0"/>
          <wp:wrapNone/>
          <wp:docPr id="80453212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TW_Berlin_Logo_pos_FARBIG_RGB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896" cy="86563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E5F"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061F70BE" wp14:editId="7F34EB42">
              <wp:simplePos x="0" y="0"/>
              <wp:positionH relativeFrom="page">
                <wp:posOffset>0</wp:posOffset>
              </wp:positionH>
              <wp:positionV relativeFrom="page">
                <wp:posOffset>5328919</wp:posOffset>
              </wp:positionV>
              <wp:extent cx="288290" cy="0"/>
              <wp:effectExtent l="0" t="0" r="16510" b="25400"/>
              <wp:wrapNone/>
              <wp:docPr id="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882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16437" id="Line 18" o:spid="_x0000_s1026" style="position:absolute;flip:x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0,419.6pt" to="22.7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" strokeweight=".5pt">
              <w10:wrap anchorx="page" anchory="page"/>
            </v:line>
          </w:pict>
        </mc:Fallback>
      </mc:AlternateContent>
    </w:r>
    <w:r w:rsidR="00A90E5F"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0" allowOverlap="1" wp14:anchorId="2C3232B2" wp14:editId="1CCFA9E9">
              <wp:simplePos x="0" y="0"/>
              <wp:positionH relativeFrom="page">
                <wp:posOffset>0</wp:posOffset>
              </wp:positionH>
              <wp:positionV relativeFrom="page">
                <wp:posOffset>3780789</wp:posOffset>
              </wp:positionV>
              <wp:extent cx="288290" cy="0"/>
              <wp:effectExtent l="0" t="0" r="16510" b="254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882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E2727" id="Line 2" o:spid="_x0000_s1026" style="position:absolute;flip:x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0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" o:allowincell="f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6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>
      <o:colormru v:ext="edit" colors="white,#a5a5a5,#66b1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16"/>
    <w:rsid w:val="0001185B"/>
    <w:rsid w:val="0010388E"/>
    <w:rsid w:val="001152FF"/>
    <w:rsid w:val="002103A6"/>
    <w:rsid w:val="00436218"/>
    <w:rsid w:val="004B49C5"/>
    <w:rsid w:val="00642F06"/>
    <w:rsid w:val="00750189"/>
    <w:rsid w:val="00757A1D"/>
    <w:rsid w:val="008C2700"/>
    <w:rsid w:val="00A07092"/>
    <w:rsid w:val="00A90E5F"/>
    <w:rsid w:val="00AB47F3"/>
    <w:rsid w:val="00AE5B24"/>
    <w:rsid w:val="00AE767E"/>
    <w:rsid w:val="00B72158"/>
    <w:rsid w:val="00B9250F"/>
    <w:rsid w:val="00BE510E"/>
    <w:rsid w:val="00CC4F16"/>
    <w:rsid w:val="00CC6E2B"/>
    <w:rsid w:val="00D10C75"/>
    <w:rsid w:val="00D513F0"/>
    <w:rsid w:val="00D76ADB"/>
    <w:rsid w:val="00E2444C"/>
    <w:rsid w:val="00E60D28"/>
    <w:rsid w:val="00E61A1B"/>
    <w:rsid w:val="00E66E5B"/>
    <w:rsid w:val="00E70129"/>
    <w:rsid w:val="00E95A0F"/>
    <w:rsid w:val="00F103A0"/>
    <w:rsid w:val="00F37C2F"/>
    <w:rsid w:val="00F47676"/>
    <w:rsid w:val="00F57FF7"/>
    <w:rsid w:val="00FA2F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white,#a5a5a5,#66b134"/>
    </o:shapedefaults>
    <o:shapelayout v:ext="edit">
      <o:idmap v:ext="edit" data="2"/>
    </o:shapelayout>
  </w:shapeDefaults>
  <w:doNotEmbedSmartTags/>
  <w:decimalSymbol w:val=","/>
  <w:listSeparator w:val=";"/>
  <w14:docId w14:val="6C10D1D3"/>
  <w15:docId w15:val="{F2A70275-2D07-43CC-A92B-87CE9B4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C03CD"/>
    <w:pPr>
      <w:spacing w:line="240" w:lineRule="atLeast"/>
    </w:pPr>
    <w:rPr>
      <w:rFonts w:ascii="Verdana" w:hAnsi="Verdana"/>
      <w:color w:val="000000"/>
      <w:sz w:val="19"/>
    </w:rPr>
  </w:style>
  <w:style w:type="paragraph" w:styleId="berschrift1">
    <w:name w:val="heading 1"/>
    <w:basedOn w:val="Standard"/>
    <w:next w:val="Standard"/>
    <w:qFormat/>
    <w:pPr>
      <w:outlineLvl w:val="0"/>
    </w:pPr>
    <w:rPr>
      <w:b/>
      <w:kern w:val="32"/>
      <w:szCs w:val="32"/>
    </w:rPr>
  </w:style>
  <w:style w:type="paragraph" w:styleId="berschrift2">
    <w:name w:val="heading 2"/>
    <w:basedOn w:val="Standard"/>
    <w:next w:val="Standard"/>
    <w:qFormat/>
    <w:pPr>
      <w:outlineLvl w:val="1"/>
    </w:pPr>
    <w:rPr>
      <w:i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i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2A2FF0"/>
    <w:rPr>
      <w:sz w:val="24"/>
      <w:szCs w:val="24"/>
    </w:rPr>
  </w:style>
  <w:style w:type="character" w:styleId="Funotenzeichen">
    <w:name w:val="footnote reference"/>
    <w:semiHidden/>
    <w:rsid w:val="002A2FF0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4D4B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4D4B02"/>
    <w:rPr>
      <w:rFonts w:ascii="Verdana" w:hAnsi="Verdana"/>
      <w:color w:val="000000"/>
      <w:sz w:val="19"/>
    </w:rPr>
  </w:style>
  <w:style w:type="character" w:styleId="Seitenzahl">
    <w:name w:val="page number"/>
    <w:basedOn w:val="Absatz-Standardschriftart"/>
    <w:uiPriority w:val="99"/>
    <w:semiHidden/>
    <w:unhideWhenUsed/>
    <w:rsid w:val="004D4B02"/>
  </w:style>
  <w:style w:type="paragraph" w:styleId="Sprechblasentext">
    <w:name w:val="Balloon Text"/>
    <w:basedOn w:val="Standard"/>
    <w:link w:val="SprechblasentextZchn"/>
    <w:rsid w:val="00A0709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rsid w:val="00A07092"/>
    <w:rPr>
      <w:rFonts w:ascii="Lucida Grande" w:hAnsi="Lucida Grande" w:cs="Lucida Grande"/>
      <w:color w:val="000000"/>
      <w:sz w:val="18"/>
      <w:szCs w:val="18"/>
    </w:rPr>
  </w:style>
  <w:style w:type="table" w:styleId="Tabellenraster">
    <w:name w:val="Table Grid"/>
    <w:basedOn w:val="NormaleTabelle"/>
    <w:rsid w:val="00BE5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semiHidden/>
    <w:rsid w:val="00BE5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tsch\Downloads\Briefkopf_mit_Logo_gruen.dotx" TargetMode="External"/></Relationships>
</file>

<file path=word/theme/theme1.xml><?xml version="1.0" encoding="utf-8"?>
<a:theme xmlns:a="http://schemas.openxmlformats.org/drawingml/2006/main" name="Office-Design">
  <a:themeElements>
    <a:clrScheme name="HTW Berlin">
      <a:dk1>
        <a:srgbClr val="000000"/>
      </a:dk1>
      <a:lt1>
        <a:srgbClr val="FFFFFF"/>
      </a:lt1>
      <a:dk2>
        <a:srgbClr val="404040"/>
      </a:dk2>
      <a:lt2>
        <a:srgbClr val="E3F1CC"/>
      </a:lt2>
      <a:accent1>
        <a:srgbClr val="76B900"/>
      </a:accent1>
      <a:accent2>
        <a:srgbClr val="0082D1"/>
      </a:accent2>
      <a:accent3>
        <a:srgbClr val="FF5F00"/>
      </a:accent3>
      <a:accent4>
        <a:srgbClr val="AFAFAF"/>
      </a:accent4>
      <a:accent5>
        <a:srgbClr val="588B00"/>
      </a:accent5>
      <a:accent6>
        <a:srgbClr val="355300"/>
      </a:accent6>
      <a:hlink>
        <a:srgbClr val="000000"/>
      </a:hlink>
      <a:folHlink>
        <a:srgbClr val="243800"/>
      </a:folHlink>
    </a:clrScheme>
    <a:fontScheme name="HTW Wordvorlag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Briefkopf_mit_Logo_gruen.dotx</Template>
  <TotalTime>0</TotalTime>
  <Pages>1</Pages>
  <Words>55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Berlin</Company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Christina Kratsch</dc:creator>
  <cp:lastModifiedBy>Christina Kratsch</cp:lastModifiedBy>
  <cp:revision>1</cp:revision>
  <cp:lastPrinted>2024-06-18T17:06:00Z</cp:lastPrinted>
  <dcterms:created xsi:type="dcterms:W3CDTF">2024-06-18T17:00:00Z</dcterms:created>
  <dcterms:modified xsi:type="dcterms:W3CDTF">2024-06-18T17:12:00Z</dcterms:modified>
</cp:coreProperties>
</file>